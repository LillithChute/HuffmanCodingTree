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26B" w:rsidRPr="000040C5" w:rsidRDefault="00F47A95" w:rsidP="00224640">
      <w:pPr>
        <w:pStyle w:val="Title"/>
      </w:pPr>
      <w:r>
        <w:rPr>
          <w:rStyle w:val="Emphasis"/>
        </w:rPr>
        <w:t>Homework 4</w:t>
      </w:r>
    </w:p>
    <w:p w:rsidR="00C31B26" w:rsidRPr="000040C5" w:rsidRDefault="00F47A95" w:rsidP="00224640">
      <w:pPr>
        <w:pStyle w:val="Subtitle"/>
      </w:pPr>
      <w:r>
        <w:t>Code Tree</w:t>
      </w:r>
      <w:r w:rsidR="005C78B3">
        <w:t xml:space="preserve"> Design Document</w:t>
      </w:r>
    </w:p>
    <w:p w:rsidR="00C31B26" w:rsidRPr="000040C5" w:rsidRDefault="00816DCE" w:rsidP="00224640">
      <w:pPr>
        <w:pStyle w:val="CoverHead1"/>
      </w:pPr>
      <w:sdt>
        <w:sdtPr>
          <w:id w:val="-30888360"/>
          <w:placeholder>
            <w:docPart w:val="F195469CC79E474FB009D29454183BD7"/>
          </w:placeholder>
          <w:temporary/>
          <w:showingPlcHdr/>
          <w15:appearance w15:val="hidden"/>
        </w:sdtPr>
        <w:sdtEndPr/>
        <w:sdtContent>
          <w:r w:rsidR="00224640" w:rsidRPr="000040C5">
            <w:t>Student:</w:t>
          </w:r>
        </w:sdtContent>
      </w:sdt>
    </w:p>
    <w:p w:rsidR="00C31B26" w:rsidRPr="000040C5" w:rsidRDefault="005C78B3" w:rsidP="00224640">
      <w:pPr>
        <w:pStyle w:val="CoverHead2"/>
      </w:pPr>
      <w:r>
        <w:t>Lillith Chute</w:t>
      </w:r>
    </w:p>
    <w:p w:rsidR="00224640" w:rsidRPr="000040C5" w:rsidRDefault="00816DCE" w:rsidP="00224640">
      <w:pPr>
        <w:pStyle w:val="CoverHead1"/>
      </w:pPr>
      <w:sdt>
        <w:sdtPr>
          <w:id w:val="-978144679"/>
          <w:placeholder>
            <w:docPart w:val="4D1AF04E69F24CBDB90122A6769226CD"/>
          </w:placeholder>
          <w:temporary/>
          <w:showingPlcHdr/>
          <w15:appearance w15:val="hidden"/>
        </w:sdtPr>
        <w:sdtEndPr/>
        <w:sdtContent>
          <w:r w:rsidR="00224640" w:rsidRPr="000040C5">
            <w:t>Teacher:</w:t>
          </w:r>
        </w:sdtContent>
      </w:sdt>
    </w:p>
    <w:p w:rsidR="00EB6826" w:rsidRPr="000040C5" w:rsidRDefault="00863F8E" w:rsidP="006C67DE">
      <w:pPr>
        <w:pStyle w:val="CoverHead2"/>
      </w:pPr>
      <w:r>
        <w:t>Clark Freifeld</w:t>
      </w:r>
    </w:p>
    <w:p w:rsidR="00224640" w:rsidRPr="000040C5" w:rsidRDefault="00816DCE" w:rsidP="00224640">
      <w:pPr>
        <w:pStyle w:val="CoverHead1"/>
      </w:pPr>
      <w:sdt>
        <w:sdtPr>
          <w:id w:val="-1976748250"/>
          <w:placeholder>
            <w:docPart w:val="56C2B9B8E7FE4C129E0E2ABBA153B200"/>
          </w:placeholder>
          <w:temporary/>
          <w:showingPlcHdr/>
          <w15:appearance w15:val="hidden"/>
        </w:sdtPr>
        <w:sdtEndPr/>
        <w:sdtContent>
          <w:r w:rsidR="00224640" w:rsidRPr="000040C5">
            <w:t>Course:</w:t>
          </w:r>
        </w:sdtContent>
      </w:sdt>
    </w:p>
    <w:p w:rsidR="00EB6826" w:rsidRPr="000040C5" w:rsidRDefault="00816DCE" w:rsidP="00224640">
      <w:pPr>
        <w:pStyle w:val="CoverHead2"/>
      </w:pPr>
      <w:sdt>
        <w:sdtPr>
          <w:alias w:val="Title"/>
          <w:tag w:val=""/>
          <w:id w:val="-1762127408"/>
          <w:placeholder>
            <w:docPart w:val="4BB9AF6B028D485D9D950553B6A9521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C78B3">
            <w:t>CS 5010</w:t>
          </w:r>
        </w:sdtContent>
      </w:sdt>
    </w:p>
    <w:p w:rsidR="00EB6826" w:rsidRPr="000040C5" w:rsidRDefault="00EB6826" w:rsidP="008606AB">
      <w:r w:rsidRPr="000040C5">
        <w:br w:type="page"/>
      </w:r>
    </w:p>
    <w:p w:rsidR="00EB6826" w:rsidRPr="000040C5" w:rsidRDefault="005C78B3" w:rsidP="00D8227D">
      <w:pPr>
        <w:pStyle w:val="Heading1"/>
      </w:pPr>
      <w:r>
        <w:lastRenderedPageBreak/>
        <w:t>Design</w:t>
      </w:r>
      <w:r w:rsidR="001B5588">
        <w:t xml:space="preserve"> </w:t>
      </w:r>
      <w:r w:rsidR="001B5588">
        <w:rPr>
          <w:rStyle w:val="Emphasis"/>
        </w:rPr>
        <w:t>Summary</w:t>
      </w:r>
    </w:p>
    <w:p w:rsidR="005D766B" w:rsidRDefault="00F47A95" w:rsidP="005C78B3">
      <w:pPr>
        <w:pStyle w:val="ListParagraph"/>
        <w:numPr>
          <w:ilvl w:val="0"/>
          <w:numId w:val="12"/>
        </w:numPr>
      </w:pPr>
      <w:r>
        <w:t>There are a few operation types that is required for this application</w:t>
      </w:r>
      <w:r w:rsidR="005D766B">
        <w:t>:</w:t>
      </w:r>
    </w:p>
    <w:p w:rsidR="005D766B" w:rsidRDefault="00F47A95" w:rsidP="005D766B">
      <w:pPr>
        <w:pStyle w:val="ListParagraph"/>
        <w:numPr>
          <w:ilvl w:val="1"/>
          <w:numId w:val="12"/>
        </w:numPr>
      </w:pPr>
      <w:r>
        <w:t xml:space="preserve">Encoding:  This doesn’t require the use of a code tree, so this process relies on using </w:t>
      </w:r>
      <w:r w:rsidRPr="00F47A95">
        <w:rPr>
          <w:i/>
        </w:rPr>
        <w:t>Map</w:t>
      </w:r>
      <w:r>
        <w:t>.</w:t>
      </w:r>
    </w:p>
    <w:p w:rsidR="005D766B" w:rsidRDefault="00F47A95" w:rsidP="005D766B">
      <w:pPr>
        <w:pStyle w:val="ListParagraph"/>
        <w:numPr>
          <w:ilvl w:val="1"/>
          <w:numId w:val="12"/>
        </w:numPr>
      </w:pPr>
      <w:r>
        <w:t>Decoding:  The requirement for this is to use a code tree.</w:t>
      </w:r>
    </w:p>
    <w:p w:rsidR="005C78B3" w:rsidRDefault="00F47A95" w:rsidP="00F47A95">
      <w:pPr>
        <w:pStyle w:val="ListParagraph"/>
        <w:numPr>
          <w:ilvl w:val="1"/>
          <w:numId w:val="12"/>
        </w:numPr>
      </w:pPr>
      <w:r>
        <w:t>Huffman algorithm: This requirement is simply to implement the algorithm, but it is not necessary for the application itself to use this based on my understanding of the requirements.  To prove this out, I used the Declaration of Independence in a test case to validate that it does, in fact, produce a prefix code.</w:t>
      </w:r>
      <w:r w:rsidR="005C78B3">
        <w:br/>
      </w:r>
    </w:p>
    <w:p w:rsidR="005D766B" w:rsidRDefault="00F47A95" w:rsidP="005C78B3">
      <w:pPr>
        <w:pStyle w:val="ListParagraph"/>
        <w:numPr>
          <w:ilvl w:val="0"/>
          <w:numId w:val="12"/>
        </w:numPr>
      </w:pPr>
      <w:r>
        <w:t>Because the fundamental principle here is to use a tree, I created an interface to use as the basis for operations of the code tree</w:t>
      </w:r>
      <w:r w:rsidR="00B7423B">
        <w:t>.</w:t>
      </w:r>
    </w:p>
    <w:p w:rsidR="005D766B" w:rsidRDefault="00F47A95" w:rsidP="005C78B3">
      <w:pPr>
        <w:pStyle w:val="ListParagraph"/>
        <w:numPr>
          <w:ilvl w:val="0"/>
          <w:numId w:val="12"/>
        </w:numPr>
      </w:pPr>
      <w:r>
        <w:t>The cipher program is basically an encoding and decoding program, so I also created an interface to handle all of the cipher program operations</w:t>
      </w:r>
      <w:r w:rsidR="005D766B">
        <w:t>.</w:t>
      </w:r>
    </w:p>
    <w:p w:rsidR="005C78B3" w:rsidRDefault="00F47A95" w:rsidP="005C78B3">
      <w:pPr>
        <w:pStyle w:val="ListParagraph"/>
        <w:numPr>
          <w:ilvl w:val="0"/>
          <w:numId w:val="12"/>
        </w:numPr>
      </w:pPr>
      <w:r>
        <w:t>Based on the code tree interface, I created a basic tree that handles the decoding operations</w:t>
      </w:r>
      <w:r w:rsidR="005D766B">
        <w:t>.</w:t>
      </w:r>
    </w:p>
    <w:p w:rsidR="0020094C" w:rsidRDefault="00F47A95" w:rsidP="001A243F">
      <w:pPr>
        <w:pStyle w:val="ListParagraph"/>
        <w:numPr>
          <w:ilvl w:val="0"/>
          <w:numId w:val="12"/>
        </w:numPr>
      </w:pPr>
      <w:r>
        <w:t>I created a driver program that runs the application and allows users to decode and encode text either from the console and/or from files</w:t>
      </w:r>
      <w:r w:rsidR="005C78B3">
        <w:t>.</w:t>
      </w:r>
      <w:r>
        <w:t xml:space="preserve">  Further, the results will be displayed either on the console or written to a file per the user’s preference.</w:t>
      </w:r>
    </w:p>
    <w:p w:rsidR="005C78B3" w:rsidRDefault="005C78B3" w:rsidP="00F47A95">
      <w:pPr>
        <w:pStyle w:val="ListParagraph"/>
        <w:numPr>
          <w:ilvl w:val="0"/>
          <w:numId w:val="0"/>
        </w:numPr>
        <w:ind w:left="720"/>
      </w:pPr>
      <w:r>
        <w:br/>
      </w:r>
    </w:p>
    <w:p w:rsidR="00EC7EB3" w:rsidRPr="000040C5" w:rsidRDefault="001B5588" w:rsidP="00EC7EB3">
      <w:pPr>
        <w:pStyle w:val="Heading1"/>
      </w:pPr>
      <w:r>
        <w:lastRenderedPageBreak/>
        <w:t>Test</w:t>
      </w:r>
      <w:r w:rsidR="00EC7EB3" w:rsidRPr="000040C5">
        <w:t xml:space="preserve"> </w:t>
      </w:r>
      <w:r>
        <w:rPr>
          <w:rStyle w:val="Emphasis"/>
        </w:rPr>
        <w:t>Plan</w:t>
      </w:r>
    </w:p>
    <w:p w:rsidR="0002791A" w:rsidRDefault="00B7423B" w:rsidP="00CC0EDB">
      <w:r>
        <w:t>Do the basics:</w:t>
      </w:r>
    </w:p>
    <w:p w:rsidR="00B7423B" w:rsidRDefault="00B7423B" w:rsidP="00B7423B">
      <w:pPr>
        <w:pStyle w:val="ListParagraph"/>
        <w:numPr>
          <w:ilvl w:val="0"/>
          <w:numId w:val="14"/>
        </w:numPr>
      </w:pPr>
      <w:r>
        <w:t>Make sure the tests are not in the same package as the code.</w:t>
      </w:r>
    </w:p>
    <w:p w:rsidR="00B7423B" w:rsidRDefault="00B7423B" w:rsidP="00B7423B">
      <w:pPr>
        <w:pStyle w:val="ListParagraph"/>
        <w:numPr>
          <w:ilvl w:val="0"/>
          <w:numId w:val="14"/>
        </w:numPr>
      </w:pPr>
      <w:r>
        <w:t>Test that the constructors for the various classes work to included error checking and validations.</w:t>
      </w:r>
    </w:p>
    <w:p w:rsidR="00B7423B" w:rsidRDefault="00B7423B" w:rsidP="00B7423B">
      <w:pPr>
        <w:pStyle w:val="ListParagraph"/>
        <w:numPr>
          <w:ilvl w:val="0"/>
          <w:numId w:val="14"/>
        </w:numPr>
      </w:pPr>
      <w:r>
        <w:t>Testing getter and setter methods are generally straightforward.</w:t>
      </w:r>
    </w:p>
    <w:p w:rsidR="00B7423B" w:rsidRDefault="00B7423B" w:rsidP="00B7423B">
      <w:pPr>
        <w:pStyle w:val="ListParagraph"/>
        <w:numPr>
          <w:ilvl w:val="0"/>
          <w:numId w:val="14"/>
        </w:numPr>
      </w:pPr>
      <w:r>
        <w:t>Check code coverage to make sure as many lines of code have been checked as possible.</w:t>
      </w:r>
    </w:p>
    <w:p w:rsidR="00B7423B" w:rsidRPr="000040C5" w:rsidRDefault="00B7423B" w:rsidP="00B7423B">
      <w:pPr>
        <w:pStyle w:val="ListParagraph"/>
        <w:numPr>
          <w:ilvl w:val="0"/>
          <w:numId w:val="14"/>
        </w:numPr>
      </w:pPr>
      <w:r>
        <w:t>As a note</w:t>
      </w:r>
      <w:r w:rsidR="00942A80">
        <w:t>, I test private methods by making them public if they are complex and then setting them back to private.  There is probably a better way, but that’s the quick and dirty way for me at the moment.</w:t>
      </w:r>
    </w:p>
    <w:p w:rsidR="00B30030" w:rsidRPr="000040C5" w:rsidRDefault="00942A80" w:rsidP="00B30030">
      <w:pPr>
        <w:pStyle w:val="Heading2"/>
      </w:pPr>
      <w:r>
        <w:t>Difficulties</w:t>
      </w:r>
    </w:p>
    <w:p w:rsidR="00776B6D" w:rsidRDefault="00776B6D" w:rsidP="00776B6D">
      <w:r>
        <w:t>N/A</w:t>
      </w:r>
    </w:p>
    <w:p w:rsidR="00942A80" w:rsidRPr="000040C5" w:rsidRDefault="00942A80" w:rsidP="00942A80">
      <w:pPr>
        <w:pStyle w:val="Heading2"/>
      </w:pPr>
      <w:r>
        <w:t>Notes</w:t>
      </w:r>
    </w:p>
    <w:p w:rsidR="00942A80" w:rsidRDefault="00776B6D" w:rsidP="00776B6D">
      <w:pPr>
        <w:pStyle w:val="ListParagraph"/>
        <w:numPr>
          <w:ilvl w:val="0"/>
          <w:numId w:val="16"/>
        </w:numPr>
      </w:pPr>
      <w:r>
        <w:t>I tested the functionality that would be available to the user with a few additional internal methods tested for assurance.</w:t>
      </w:r>
    </w:p>
    <w:p w:rsidR="00776B6D" w:rsidRDefault="00776B6D" w:rsidP="00776B6D">
      <w:pPr>
        <w:pStyle w:val="ListParagraph"/>
        <w:numPr>
          <w:ilvl w:val="0"/>
          <w:numId w:val="16"/>
        </w:numPr>
      </w:pPr>
      <w:r>
        <w:t>The Huffman algorithm is validated through testing in the test suite.</w:t>
      </w:r>
    </w:p>
    <w:p w:rsidR="00C1378A" w:rsidRDefault="00C1378A" w:rsidP="00CC0EDB"/>
    <w:p w:rsidR="00DD3A70" w:rsidRPr="000040C5" w:rsidRDefault="00DD3A70" w:rsidP="00DD3A70">
      <w:pPr>
        <w:pStyle w:val="Heading2"/>
      </w:pPr>
      <w:r>
        <w:lastRenderedPageBreak/>
        <w:t>UML Diagram</w:t>
      </w:r>
    </w:p>
    <w:p w:rsidR="00C1378A" w:rsidRDefault="009F3042" w:rsidP="00DD3A7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32.95pt;height:427.6pt">
            <v:imagedata r:id="rId10" o:title="CodingTreeUML"/>
          </v:shape>
        </w:pict>
      </w:r>
      <w:bookmarkStart w:id="0" w:name="_GoBack"/>
      <w:bookmarkEnd w:id="0"/>
    </w:p>
    <w:p w:rsidR="00C1378A" w:rsidRPr="00C1378A" w:rsidRDefault="00C1378A" w:rsidP="00C1378A"/>
    <w:sectPr w:rsidR="00C1378A" w:rsidRPr="00C1378A" w:rsidSect="00863F8E">
      <w:headerReference w:type="default" r:id="rId11"/>
      <w:footerReference w:type="default" r:id="rId12"/>
      <w:headerReference w:type="first" r:id="rId13"/>
      <w:pgSz w:w="15840" w:h="12240" w:orient="landscape" w:code="1"/>
      <w:pgMar w:top="1418" w:right="1418" w:bottom="1418" w:left="851"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DCE" w:rsidRDefault="00816DCE" w:rsidP="008606AB">
      <w:r>
        <w:separator/>
      </w:r>
    </w:p>
  </w:endnote>
  <w:endnote w:type="continuationSeparator" w:id="0">
    <w:p w:rsidR="00816DCE" w:rsidRDefault="00816DCE"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87A" w:rsidRPr="00E81B4B" w:rsidRDefault="00816DCE" w:rsidP="00E81B4B">
    <w:pPr>
      <w:pStyle w:val="Footer"/>
    </w:pPr>
    <w:sdt>
      <w:sdtPr>
        <w:alias w:val="Title"/>
        <w:tag w:val=""/>
        <w:id w:val="-1363584290"/>
        <w:placeholder>
          <w:docPart w:val="428644EFF704405BA7AE544CC1ED225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C78B3">
          <w:t>CS 5010</w:t>
        </w:r>
      </w:sdtContent>
    </w:sdt>
    <w:r w:rsidR="00E81B4B" w:rsidRPr="00E81B4B">
      <w:t xml:space="preserve"> </w:t>
    </w:r>
    <w:r w:rsidR="004E39FD">
      <w:tab/>
    </w:r>
    <w:r w:rsidR="004E39FD">
      <w:tab/>
    </w:r>
    <w:sdt>
      <w:sdtPr>
        <w:id w:val="112226525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19DEF486" wp14:editId="37643FE2">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9C969C5"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CO3ybHygIAANoFAAAOAAAAAAAAAAAAAAAAAC4CAABkcnMvZTJvRG9jLnhtbFBLAQIt&#10;ABQABgAIAAAAIQCm0i7W2wAAAAYBAAAPAAAAAAAAAAAAAAAAACQFAABkcnMvZG93bnJldi54bWxQ&#10;SwUGAAAAAAQABADzAAAALAYAAAAA&#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9F3042">
          <w:rPr>
            <w:rStyle w:val="PageNumber"/>
            <w:noProof/>
            <w:highlight w:val="lightGray"/>
          </w:rPr>
          <w:t>5</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DCE" w:rsidRDefault="00816DCE" w:rsidP="008606AB">
      <w:r>
        <w:separator/>
      </w:r>
    </w:p>
  </w:footnote>
  <w:footnote w:type="continuationSeparator" w:id="0">
    <w:p w:rsidR="00816DCE" w:rsidRDefault="00816DCE"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12F" w:rsidRDefault="0030312F">
    <w:pPr>
      <w:pStyle w:val="Header"/>
    </w:pPr>
    <w:r>
      <w:rPr>
        <w:noProof/>
      </w:rPr>
      <mc:AlternateContent>
        <mc:Choice Requires="wps">
          <w:drawing>
            <wp:anchor distT="0" distB="0" distL="114300" distR="114300" simplePos="0" relativeHeight="251658239" behindDoc="1" locked="0" layoutInCell="1" allowOverlap="1" wp14:anchorId="4AC5A61B" wp14:editId="4AB90792">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EC0CE09"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A95" w:rsidRDefault="00FA2A95">
    <w:pPr>
      <w:pStyle w:val="Header"/>
    </w:pPr>
    <w:r>
      <w:rPr>
        <w:noProof/>
      </w:rPr>
      <mc:AlternateContent>
        <mc:Choice Requires="wps">
          <w:drawing>
            <wp:anchor distT="0" distB="0" distL="114300" distR="114300" simplePos="0" relativeHeight="251661312" behindDoc="1" locked="0" layoutInCell="1" allowOverlap="1" wp14:anchorId="7A2216AF" wp14:editId="44731AFD">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55E1CCC1"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3235B45"/>
    <w:multiLevelType w:val="hybridMultilevel"/>
    <w:tmpl w:val="D87451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B424D"/>
    <w:multiLevelType w:val="hybridMultilevel"/>
    <w:tmpl w:val="CFFA6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64328"/>
    <w:multiLevelType w:val="hybridMultilevel"/>
    <w:tmpl w:val="E2AEC3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2A1A01"/>
    <w:multiLevelType w:val="hybridMultilevel"/>
    <w:tmpl w:val="829C0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D2466B"/>
    <w:multiLevelType w:val="hybridMultilevel"/>
    <w:tmpl w:val="52E45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5"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1"/>
  </w:num>
  <w:num w:numId="4">
    <w:abstractNumId w:val="13"/>
  </w:num>
  <w:num w:numId="5">
    <w:abstractNumId w:val="8"/>
  </w:num>
  <w:num w:numId="6">
    <w:abstractNumId w:val="10"/>
  </w:num>
  <w:num w:numId="7">
    <w:abstractNumId w:val="7"/>
  </w:num>
  <w:num w:numId="8">
    <w:abstractNumId w:val="12"/>
  </w:num>
  <w:num w:numId="9">
    <w:abstractNumId w:val="1"/>
  </w:num>
  <w:num w:numId="10">
    <w:abstractNumId w:val="14"/>
  </w:num>
  <w:num w:numId="11">
    <w:abstractNumId w:val="0"/>
  </w:num>
  <w:num w:numId="12">
    <w:abstractNumId w:val="2"/>
  </w:num>
  <w:num w:numId="13">
    <w:abstractNumId w:val="3"/>
  </w:num>
  <w:num w:numId="14">
    <w:abstractNumId w:val="6"/>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8B3"/>
    <w:rsid w:val="000040C5"/>
    <w:rsid w:val="0002791A"/>
    <w:rsid w:val="0003687F"/>
    <w:rsid w:val="000630AD"/>
    <w:rsid w:val="0009280B"/>
    <w:rsid w:val="001307F2"/>
    <w:rsid w:val="00157987"/>
    <w:rsid w:val="001A243F"/>
    <w:rsid w:val="001A473D"/>
    <w:rsid w:val="001B5588"/>
    <w:rsid w:val="0020094C"/>
    <w:rsid w:val="00224640"/>
    <w:rsid w:val="00233809"/>
    <w:rsid w:val="00240FC4"/>
    <w:rsid w:val="002521CA"/>
    <w:rsid w:val="002868AC"/>
    <w:rsid w:val="002E626B"/>
    <w:rsid w:val="003022AB"/>
    <w:rsid w:val="0030312F"/>
    <w:rsid w:val="003515DC"/>
    <w:rsid w:val="003D656E"/>
    <w:rsid w:val="0046798E"/>
    <w:rsid w:val="004A20D6"/>
    <w:rsid w:val="004A38EC"/>
    <w:rsid w:val="004D14EE"/>
    <w:rsid w:val="004D6E68"/>
    <w:rsid w:val="004E39FD"/>
    <w:rsid w:val="004F260A"/>
    <w:rsid w:val="0052261B"/>
    <w:rsid w:val="00524BAE"/>
    <w:rsid w:val="00563311"/>
    <w:rsid w:val="0058022C"/>
    <w:rsid w:val="005979D4"/>
    <w:rsid w:val="005B2E47"/>
    <w:rsid w:val="005B34DF"/>
    <w:rsid w:val="005C78B3"/>
    <w:rsid w:val="005D766B"/>
    <w:rsid w:val="005D7EFC"/>
    <w:rsid w:val="005F72AA"/>
    <w:rsid w:val="00615616"/>
    <w:rsid w:val="00654740"/>
    <w:rsid w:val="00671403"/>
    <w:rsid w:val="00692F0D"/>
    <w:rsid w:val="006C08BD"/>
    <w:rsid w:val="006C67DE"/>
    <w:rsid w:val="006E1E2D"/>
    <w:rsid w:val="006F544B"/>
    <w:rsid w:val="00720DC0"/>
    <w:rsid w:val="0074607A"/>
    <w:rsid w:val="00776B6D"/>
    <w:rsid w:val="007B04B0"/>
    <w:rsid w:val="007D5A3F"/>
    <w:rsid w:val="0080749A"/>
    <w:rsid w:val="00816DCE"/>
    <w:rsid w:val="008606AB"/>
    <w:rsid w:val="00863F8E"/>
    <w:rsid w:val="008A0D41"/>
    <w:rsid w:val="008D187A"/>
    <w:rsid w:val="008D25F7"/>
    <w:rsid w:val="008F1B7F"/>
    <w:rsid w:val="008F4289"/>
    <w:rsid w:val="00942A80"/>
    <w:rsid w:val="00943598"/>
    <w:rsid w:val="00950B0F"/>
    <w:rsid w:val="0098733A"/>
    <w:rsid w:val="009A5E7C"/>
    <w:rsid w:val="009F3042"/>
    <w:rsid w:val="009F6597"/>
    <w:rsid w:val="00A0684D"/>
    <w:rsid w:val="00A06E32"/>
    <w:rsid w:val="00A32524"/>
    <w:rsid w:val="00A777EF"/>
    <w:rsid w:val="00A87F57"/>
    <w:rsid w:val="00A91398"/>
    <w:rsid w:val="00AB45CE"/>
    <w:rsid w:val="00AB60FA"/>
    <w:rsid w:val="00AD010B"/>
    <w:rsid w:val="00B26DBD"/>
    <w:rsid w:val="00B30030"/>
    <w:rsid w:val="00B4286F"/>
    <w:rsid w:val="00B5279B"/>
    <w:rsid w:val="00B71E3C"/>
    <w:rsid w:val="00B726D8"/>
    <w:rsid w:val="00B7423B"/>
    <w:rsid w:val="00B81AAE"/>
    <w:rsid w:val="00B9660E"/>
    <w:rsid w:val="00BA15AE"/>
    <w:rsid w:val="00BB76A1"/>
    <w:rsid w:val="00C13772"/>
    <w:rsid w:val="00C1378A"/>
    <w:rsid w:val="00C16233"/>
    <w:rsid w:val="00C31B26"/>
    <w:rsid w:val="00C5543E"/>
    <w:rsid w:val="00C6208F"/>
    <w:rsid w:val="00C96E5D"/>
    <w:rsid w:val="00CC0EDB"/>
    <w:rsid w:val="00CD01D6"/>
    <w:rsid w:val="00D05B00"/>
    <w:rsid w:val="00D234FC"/>
    <w:rsid w:val="00D2495B"/>
    <w:rsid w:val="00D27F37"/>
    <w:rsid w:val="00D359E1"/>
    <w:rsid w:val="00D54778"/>
    <w:rsid w:val="00D6410D"/>
    <w:rsid w:val="00D8227D"/>
    <w:rsid w:val="00DD3A70"/>
    <w:rsid w:val="00DE2209"/>
    <w:rsid w:val="00DF799F"/>
    <w:rsid w:val="00E20E57"/>
    <w:rsid w:val="00E25ADD"/>
    <w:rsid w:val="00E81B4B"/>
    <w:rsid w:val="00EB6826"/>
    <w:rsid w:val="00EC7EB3"/>
    <w:rsid w:val="00ED7F81"/>
    <w:rsid w:val="00F005BB"/>
    <w:rsid w:val="00F026F3"/>
    <w:rsid w:val="00F03E09"/>
    <w:rsid w:val="00F04116"/>
    <w:rsid w:val="00F04CC8"/>
    <w:rsid w:val="00F0557F"/>
    <w:rsid w:val="00F45333"/>
    <w:rsid w:val="00F47A95"/>
    <w:rsid w:val="00FA2A95"/>
    <w:rsid w:val="00FC12E7"/>
    <w:rsid w:val="00FC4B22"/>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E727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68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tc\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95469CC79E474FB009D29454183BD7"/>
        <w:category>
          <w:name w:val="General"/>
          <w:gallery w:val="placeholder"/>
        </w:category>
        <w:types>
          <w:type w:val="bbPlcHdr"/>
        </w:types>
        <w:behaviors>
          <w:behavior w:val="content"/>
        </w:behaviors>
        <w:guid w:val="{0FC53A9D-33DF-40F3-9031-18EF12D3D051}"/>
      </w:docPartPr>
      <w:docPartBody>
        <w:p w:rsidR="00C23C61" w:rsidRDefault="0053303E">
          <w:pPr>
            <w:pStyle w:val="F195469CC79E474FB009D29454183BD7"/>
          </w:pPr>
          <w:r w:rsidRPr="000040C5">
            <w:t>Student:</w:t>
          </w:r>
        </w:p>
      </w:docPartBody>
    </w:docPart>
    <w:docPart>
      <w:docPartPr>
        <w:name w:val="4D1AF04E69F24CBDB90122A6769226CD"/>
        <w:category>
          <w:name w:val="General"/>
          <w:gallery w:val="placeholder"/>
        </w:category>
        <w:types>
          <w:type w:val="bbPlcHdr"/>
        </w:types>
        <w:behaviors>
          <w:behavior w:val="content"/>
        </w:behaviors>
        <w:guid w:val="{6800EFB5-EB45-4356-B35C-66554F24250E}"/>
      </w:docPartPr>
      <w:docPartBody>
        <w:p w:rsidR="00C23C61" w:rsidRDefault="0053303E">
          <w:pPr>
            <w:pStyle w:val="4D1AF04E69F24CBDB90122A6769226CD"/>
          </w:pPr>
          <w:r w:rsidRPr="000040C5">
            <w:t>Teacher:</w:t>
          </w:r>
        </w:p>
      </w:docPartBody>
    </w:docPart>
    <w:docPart>
      <w:docPartPr>
        <w:name w:val="56C2B9B8E7FE4C129E0E2ABBA153B200"/>
        <w:category>
          <w:name w:val="General"/>
          <w:gallery w:val="placeholder"/>
        </w:category>
        <w:types>
          <w:type w:val="bbPlcHdr"/>
        </w:types>
        <w:behaviors>
          <w:behavior w:val="content"/>
        </w:behaviors>
        <w:guid w:val="{6D63C62D-7BC0-4B55-8244-E735BBB8C315}"/>
      </w:docPartPr>
      <w:docPartBody>
        <w:p w:rsidR="00C23C61" w:rsidRDefault="0053303E">
          <w:pPr>
            <w:pStyle w:val="56C2B9B8E7FE4C129E0E2ABBA153B200"/>
          </w:pPr>
          <w:r w:rsidRPr="000040C5">
            <w:t>Course:</w:t>
          </w:r>
        </w:p>
      </w:docPartBody>
    </w:docPart>
    <w:docPart>
      <w:docPartPr>
        <w:name w:val="4BB9AF6B028D485D9D950553B6A95215"/>
        <w:category>
          <w:name w:val="General"/>
          <w:gallery w:val="placeholder"/>
        </w:category>
        <w:types>
          <w:type w:val="bbPlcHdr"/>
        </w:types>
        <w:behaviors>
          <w:behavior w:val="content"/>
        </w:behaviors>
        <w:guid w:val="{FDAE7B41-AA79-46DD-A588-D016DBD0F1AB}"/>
      </w:docPartPr>
      <w:docPartBody>
        <w:p w:rsidR="00C23C61" w:rsidRDefault="0053303E">
          <w:pPr>
            <w:pStyle w:val="4BB9AF6B028D485D9D950553B6A95215"/>
          </w:pPr>
          <w:r w:rsidRPr="000040C5">
            <w:t>Course title</w:t>
          </w:r>
        </w:p>
      </w:docPartBody>
    </w:docPart>
    <w:docPart>
      <w:docPartPr>
        <w:name w:val="428644EFF704405BA7AE544CC1ED225C"/>
        <w:category>
          <w:name w:val="General"/>
          <w:gallery w:val="placeholder"/>
        </w:category>
        <w:types>
          <w:type w:val="bbPlcHdr"/>
        </w:types>
        <w:behaviors>
          <w:behavior w:val="content"/>
        </w:behaviors>
        <w:guid w:val="{92799188-EAF4-44D7-9ABE-54D604CEB4AA}"/>
      </w:docPartPr>
      <w:docPartBody>
        <w:p w:rsidR="00C23C61" w:rsidRDefault="0053303E">
          <w:pPr>
            <w:pStyle w:val="428644EFF704405BA7AE544CC1ED225C"/>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5B9BD5"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8DF"/>
    <w:rsid w:val="003958DF"/>
    <w:rsid w:val="0053303E"/>
    <w:rsid w:val="007F6545"/>
    <w:rsid w:val="00972190"/>
    <w:rsid w:val="00C23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5B9BD5" w:themeColor="accent1"/>
      <w:sz w:val="3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958DF"/>
    <w:rPr>
      <w:i w:val="0"/>
      <w:iCs/>
      <w:color w:val="5B9BD5" w:themeColor="accent1"/>
    </w:rPr>
  </w:style>
  <w:style w:type="paragraph" w:customStyle="1" w:styleId="DF75B0AC866D43889EB86E29F262D719">
    <w:name w:val="DF75B0AC866D43889EB86E29F262D719"/>
  </w:style>
  <w:style w:type="paragraph" w:customStyle="1" w:styleId="B489D561802C496BAA58B35348E806BD">
    <w:name w:val="B489D561802C496BAA58B35348E806BD"/>
  </w:style>
  <w:style w:type="paragraph" w:customStyle="1" w:styleId="CA66FAF715544A75B646D2B1AEB5258D">
    <w:name w:val="CA66FAF715544A75B646D2B1AEB5258D"/>
  </w:style>
  <w:style w:type="paragraph" w:customStyle="1" w:styleId="F195469CC79E474FB009D29454183BD7">
    <w:name w:val="F195469CC79E474FB009D29454183BD7"/>
  </w:style>
  <w:style w:type="paragraph" w:customStyle="1" w:styleId="12C3740ED5144B26BE12348C8C96DD31">
    <w:name w:val="12C3740ED5144B26BE12348C8C96DD31"/>
  </w:style>
  <w:style w:type="paragraph" w:customStyle="1" w:styleId="4D1AF04E69F24CBDB90122A6769226CD">
    <w:name w:val="4D1AF04E69F24CBDB90122A6769226CD"/>
  </w:style>
  <w:style w:type="paragraph" w:customStyle="1" w:styleId="D5D2A4E5A0D444A19A88467E00E31F84">
    <w:name w:val="D5D2A4E5A0D444A19A88467E00E31F84"/>
  </w:style>
  <w:style w:type="paragraph" w:customStyle="1" w:styleId="56C2B9B8E7FE4C129E0E2ABBA153B200">
    <w:name w:val="56C2B9B8E7FE4C129E0E2ABBA153B200"/>
  </w:style>
  <w:style w:type="paragraph" w:customStyle="1" w:styleId="4BB9AF6B028D485D9D950553B6A95215">
    <w:name w:val="4BB9AF6B028D485D9D950553B6A95215"/>
  </w:style>
  <w:style w:type="paragraph" w:customStyle="1" w:styleId="C54CF3D1C8B547D084D12ABDAE8DBCBC">
    <w:name w:val="C54CF3D1C8B547D084D12ABDAE8DBCBC"/>
  </w:style>
  <w:style w:type="paragraph" w:customStyle="1" w:styleId="FD82A57E3A6D4C2F871B109665845735">
    <w:name w:val="FD82A57E3A6D4C2F871B109665845735"/>
  </w:style>
  <w:style w:type="paragraph" w:customStyle="1" w:styleId="A1074B57775B4FEFAA86049E12791AA9">
    <w:name w:val="A1074B57775B4FEFAA86049E12791AA9"/>
  </w:style>
  <w:style w:type="paragraph" w:customStyle="1" w:styleId="02355BFF4DE744838DB3F68FF6028A38">
    <w:name w:val="02355BFF4DE744838DB3F68FF6028A38"/>
  </w:style>
  <w:style w:type="paragraph" w:customStyle="1" w:styleId="4501F074DFDD4A1A993230AC52183A4F">
    <w:name w:val="4501F074DFDD4A1A993230AC52183A4F"/>
  </w:style>
  <w:style w:type="paragraph" w:customStyle="1" w:styleId="829AAF223E7C4E44909CB9E77B491759">
    <w:name w:val="829AAF223E7C4E44909CB9E77B491759"/>
  </w:style>
  <w:style w:type="paragraph" w:customStyle="1" w:styleId="353FE9AE20D94F758A7B67B20945B604">
    <w:name w:val="353FE9AE20D94F758A7B67B20945B604"/>
  </w:style>
  <w:style w:type="paragraph" w:customStyle="1" w:styleId="8F468D49460D434C8D5D34BB75234E20">
    <w:name w:val="8F468D49460D434C8D5D34BB75234E20"/>
  </w:style>
  <w:style w:type="paragraph" w:customStyle="1" w:styleId="09E0031BDE504EC1A8FC5797788B81CB">
    <w:name w:val="09E0031BDE504EC1A8FC5797788B81CB"/>
  </w:style>
  <w:style w:type="paragraph" w:customStyle="1" w:styleId="F51060D039B24EB5A87AF66486A70F4B">
    <w:name w:val="F51060D039B24EB5A87AF66486A70F4B"/>
  </w:style>
  <w:style w:type="paragraph" w:customStyle="1" w:styleId="C295DFD1258C4976873E1AC79E7E5C13">
    <w:name w:val="C295DFD1258C4976873E1AC79E7E5C13"/>
  </w:style>
  <w:style w:type="paragraph" w:customStyle="1" w:styleId="386FD3F37371443DB8A0149E7BF7A31C">
    <w:name w:val="386FD3F37371443DB8A0149E7BF7A31C"/>
  </w:style>
  <w:style w:type="paragraph" w:customStyle="1" w:styleId="73959F288A7E41A9BD5E238AED35A401">
    <w:name w:val="73959F288A7E41A9BD5E238AED35A401"/>
  </w:style>
  <w:style w:type="paragraph" w:customStyle="1" w:styleId="91CC8F339CAB4371A247F30042E9B4DE">
    <w:name w:val="91CC8F339CAB4371A247F30042E9B4DE"/>
  </w:style>
  <w:style w:type="paragraph" w:customStyle="1" w:styleId="E118F5BF1BB84063921646CAD355D161">
    <w:name w:val="E118F5BF1BB84063921646CAD355D161"/>
  </w:style>
  <w:style w:type="paragraph" w:customStyle="1" w:styleId="1A68AB572B0F43E9AE96F2F2CD9CB075">
    <w:name w:val="1A68AB572B0F43E9AE96F2F2CD9CB075"/>
  </w:style>
  <w:style w:type="paragraph" w:customStyle="1" w:styleId="064D62E0F8BC4BAC97F80EF80DCD50C4">
    <w:name w:val="064D62E0F8BC4BAC97F80EF80DCD50C4"/>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rPr>
  </w:style>
  <w:style w:type="paragraph" w:customStyle="1" w:styleId="3E437AFE3A94435CB224AA0FF96ADAC4">
    <w:name w:val="3E437AFE3A94435CB224AA0FF96ADAC4"/>
  </w:style>
  <w:style w:type="paragraph" w:customStyle="1" w:styleId="6E73F12C69EF41B18096FB7DCAA24D31">
    <w:name w:val="6E73F12C69EF41B18096FB7DCAA24D31"/>
  </w:style>
  <w:style w:type="paragraph" w:customStyle="1" w:styleId="0798F0B734DE41A3A9ADF4ADD6C6A7BA">
    <w:name w:val="0798F0B734DE41A3A9ADF4ADD6C6A7BA"/>
  </w:style>
  <w:style w:type="paragraph" w:customStyle="1" w:styleId="0F60BEFAFACB4796B9999F4D2E67AEDD">
    <w:name w:val="0F60BEFAFACB4796B9999F4D2E67AEDD"/>
  </w:style>
  <w:style w:type="paragraph" w:customStyle="1" w:styleId="2A7DDFA5EE014E608B8BF127652F197B">
    <w:name w:val="2A7DDFA5EE014E608B8BF127652F197B"/>
  </w:style>
  <w:style w:type="paragraph" w:customStyle="1" w:styleId="4F7F7B9134A6485D9C3B2F85E9C4CB98">
    <w:name w:val="4F7F7B9134A6485D9C3B2F85E9C4CB98"/>
  </w:style>
  <w:style w:type="paragraph" w:customStyle="1" w:styleId="1AC62C2373764A83B0D4FF69544D7D7D">
    <w:name w:val="1AC62C2373764A83B0D4FF69544D7D7D"/>
  </w:style>
  <w:style w:type="paragraph" w:customStyle="1" w:styleId="88FC24F2FC8A4E4B92747573DA18DD3C">
    <w:name w:val="88FC24F2FC8A4E4B92747573DA18DD3C"/>
  </w:style>
  <w:style w:type="paragraph" w:customStyle="1" w:styleId="428644EFF704405BA7AE544CC1ED225C">
    <w:name w:val="428644EFF704405BA7AE544CC1ED225C"/>
  </w:style>
  <w:style w:type="paragraph" w:customStyle="1" w:styleId="7BF761F2CBFA498CBEB6D1B8EEDA677B">
    <w:name w:val="7BF761F2CBFA498CBEB6D1B8EEDA677B"/>
  </w:style>
  <w:style w:type="paragraph" w:customStyle="1" w:styleId="EA00DFE947744EEFA93A7C2E2BD8FB05">
    <w:name w:val="EA00DFE947744EEFA93A7C2E2BD8FB05"/>
  </w:style>
  <w:style w:type="paragraph" w:customStyle="1" w:styleId="12B7C81EF834452CAF1F60FFB92BB161">
    <w:name w:val="12B7C81EF834452CAF1F60FFB92BB161"/>
  </w:style>
  <w:style w:type="paragraph" w:customStyle="1" w:styleId="F96BA5DC8F4447E3A318B88DDDEBB418">
    <w:name w:val="F96BA5DC8F4447E3A318B88DDDEBB418"/>
  </w:style>
  <w:style w:type="character" w:customStyle="1" w:styleId="Heading2Char">
    <w:name w:val="Heading 2 Char"/>
    <w:basedOn w:val="DefaultParagraphFont"/>
    <w:link w:val="Heading2"/>
    <w:uiPriority w:val="9"/>
    <w:rPr>
      <w:rFonts w:asciiTheme="majorHAnsi" w:eastAsiaTheme="minorHAnsi" w:hAnsiTheme="majorHAnsi"/>
      <w:bCs/>
      <w:color w:val="5B9BD5" w:themeColor="accent1"/>
      <w:sz w:val="36"/>
      <w:szCs w:val="56"/>
    </w:rPr>
  </w:style>
  <w:style w:type="paragraph" w:customStyle="1" w:styleId="7D2E3AF6FBCB44769A47D3F4EA1A9078">
    <w:name w:val="7D2E3AF6FBCB44769A47D3F4EA1A9078"/>
  </w:style>
  <w:style w:type="paragraph" w:customStyle="1" w:styleId="014DB7CD75BA412ABA2244D1C4473782">
    <w:name w:val="014DB7CD75BA412ABA2244D1C4473782"/>
  </w:style>
  <w:style w:type="paragraph" w:customStyle="1" w:styleId="543426EFE9274446875A7B4A07EC602C">
    <w:name w:val="543426EFE9274446875A7B4A07EC602C"/>
  </w:style>
  <w:style w:type="paragraph" w:customStyle="1" w:styleId="702C5A90DD1C4E9A8F139956A2E8E8B9">
    <w:name w:val="702C5A90DD1C4E9A8F139956A2E8E8B9"/>
  </w:style>
  <w:style w:type="paragraph" w:customStyle="1" w:styleId="A1CC1E59120A4A2DA14EE9917FB3281D">
    <w:name w:val="A1CC1E59120A4A2DA14EE9917FB3281D"/>
  </w:style>
  <w:style w:type="paragraph" w:customStyle="1" w:styleId="BEA1CD58F9FF4711BAA8686ECDFF953E">
    <w:name w:val="BEA1CD58F9FF4711BAA8686ECDFF953E"/>
  </w:style>
  <w:style w:type="paragraph" w:customStyle="1" w:styleId="099E799ABE4D4D14BE49F0982A62CE55">
    <w:name w:val="099E799ABE4D4D14BE49F0982A62CE55"/>
  </w:style>
  <w:style w:type="paragraph" w:customStyle="1" w:styleId="F53C3CF5F1514922BB63EB28804157A9">
    <w:name w:val="F53C3CF5F1514922BB63EB28804157A9"/>
  </w:style>
  <w:style w:type="paragraph" w:customStyle="1" w:styleId="09E8E26024954FA0B40A360A6095F225">
    <w:name w:val="09E8E26024954FA0B40A360A6095F225"/>
    <w:rsid w:val="003958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5</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CS 5010</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5010</dc:title>
  <dc:subject/>
  <dc:creator/>
  <cp:keywords/>
  <dc:description/>
  <cp:lastModifiedBy/>
  <cp:revision>1</cp:revision>
  <dcterms:created xsi:type="dcterms:W3CDTF">2020-11-18T21:03:00Z</dcterms:created>
  <dcterms:modified xsi:type="dcterms:W3CDTF">2020-11-18T21:03:00Z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